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39AB765" w14:textId="77777777" w:rsidTr="000838F1">
        <w:trPr>
          <w:trHeight w:val="4410"/>
        </w:trPr>
        <w:tc>
          <w:tcPr>
            <w:tcW w:w="3600" w:type="dxa"/>
            <w:vAlign w:val="bottom"/>
          </w:tcPr>
          <w:p w14:paraId="5B9C750C" w14:textId="77777777" w:rsidR="001B2ABD" w:rsidRDefault="00F80B2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70C00AB" wp14:editId="72825F95">
                  <wp:extent cx="1500453" cy="1647825"/>
                  <wp:effectExtent l="95250" t="95250" r="100330" b="4476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885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402" cy="1664242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88900" dir="21540000" algn="ctr" rotWithShape="0">
                              <a:srgbClr val="000000">
                                <a:alpha val="21000"/>
                              </a:srgbClr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4331D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8DBCED5" w14:textId="77777777" w:rsidR="00EF35B3" w:rsidRPr="00EF35B3" w:rsidRDefault="00EF35B3" w:rsidP="00EF35B3">
            <w:pPr>
              <w:pStyle w:val="Title"/>
              <w:rPr>
                <w:sz w:val="94"/>
                <w:szCs w:val="94"/>
              </w:rPr>
            </w:pPr>
            <w:r>
              <w:rPr>
                <w:sz w:val="94"/>
                <w:szCs w:val="94"/>
              </w:rPr>
              <w:t>abhay basani</w:t>
            </w:r>
          </w:p>
        </w:tc>
      </w:tr>
      <w:tr w:rsidR="001B2ABD" w14:paraId="14937581" w14:textId="77777777" w:rsidTr="000838F1">
        <w:tc>
          <w:tcPr>
            <w:tcW w:w="3600" w:type="dxa"/>
          </w:tcPr>
          <w:sdt>
            <w:sdtPr>
              <w:id w:val="-1711873194"/>
              <w:placeholder>
                <w:docPart w:val="C51E91E9BDE445A98E8C628115E5A72C"/>
              </w:placeholder>
              <w:temporary/>
              <w:showingPlcHdr/>
              <w15:appearance w15:val="hidden"/>
            </w:sdtPr>
            <w:sdtEndPr/>
            <w:sdtContent>
              <w:p w14:paraId="617A5463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D86A260" w14:textId="68C1886C" w:rsidR="007B660F" w:rsidRDefault="007B660F" w:rsidP="00036450">
            <w:r>
              <w:t xml:space="preserve">Create a styling landing page using </w:t>
            </w:r>
          </w:p>
          <w:p w14:paraId="18B3CFF0" w14:textId="0CF05D70" w:rsidR="00036450" w:rsidRDefault="007B660F" w:rsidP="00036450">
            <w:r>
              <w:t>HTML5,</w:t>
            </w:r>
            <w:r w:rsidR="00897176">
              <w:t xml:space="preserve"> </w:t>
            </w:r>
            <w:r>
              <w:t>CSS3,</w:t>
            </w:r>
            <w:r w:rsidR="00897176">
              <w:t xml:space="preserve"> </w:t>
            </w:r>
            <w:r>
              <w:t>JAVA-SCRIPT</w:t>
            </w:r>
            <w:r w:rsidR="00897176">
              <w:t>.</w:t>
            </w:r>
            <w:r w:rsidR="00D55604">
              <w:t xml:space="preserve"> Also good at networking and cyber security. </w:t>
            </w:r>
            <w:r>
              <w:t>Consistently learning new tools in order to stay on track with the ever-changing technologies.</w:t>
            </w:r>
          </w:p>
          <w:sdt>
            <w:sdtPr>
              <w:id w:val="-1954003311"/>
              <w:placeholder>
                <w:docPart w:val="B2734F3F53B24C09B683B04D24B31EA4"/>
              </w:placeholder>
              <w:temporary/>
              <w:showingPlcHdr/>
              <w15:appearance w15:val="hidden"/>
            </w:sdtPr>
            <w:sdtEndPr/>
            <w:sdtContent>
              <w:p w14:paraId="453CE229" w14:textId="77777777" w:rsidR="00036450" w:rsidRPr="00CB0055" w:rsidRDefault="00CB0055" w:rsidP="00CB0055">
                <w:pPr>
                  <w:pStyle w:val="Heading3"/>
                </w:pPr>
                <w:r w:rsidRPr="00C039FE">
                  <w:t>Contact</w:t>
                </w:r>
              </w:p>
            </w:sdtContent>
          </w:sdt>
          <w:sdt>
            <w:sdtPr>
              <w:id w:val="1111563247"/>
              <w:placeholder>
                <w:docPart w:val="AF17310ECC1749D0B7469B2F331A86B2"/>
              </w:placeholder>
              <w:temporary/>
              <w:showingPlcHdr/>
              <w15:appearance w15:val="hidden"/>
            </w:sdtPr>
            <w:sdtEndPr/>
            <w:sdtContent>
              <w:p w14:paraId="4BBD0CA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B80E030" w14:textId="2F21CAE3" w:rsidR="00F17EEF" w:rsidRDefault="00F80B2B" w:rsidP="00F17EEF">
            <w:r>
              <w:t>+917895407877</w:t>
            </w:r>
          </w:p>
          <w:p w14:paraId="3E712973" w14:textId="16500974" w:rsidR="00F17EEF" w:rsidRDefault="00F17EEF" w:rsidP="00F17EEF"/>
          <w:p w14:paraId="17877777" w14:textId="1B2E517D" w:rsidR="00F17EEF" w:rsidRDefault="00F17EEF" w:rsidP="00F17EEF">
            <w:pPr>
              <w:pStyle w:val="Heading3"/>
            </w:pPr>
            <w:r>
              <w:t>Address:</w:t>
            </w:r>
          </w:p>
          <w:p w14:paraId="5AF8E001" w14:textId="66299A32" w:rsidR="00F17EEF" w:rsidRPr="00F17EEF" w:rsidRDefault="00F17EEF" w:rsidP="00F17EEF">
            <w:r>
              <w:t xml:space="preserve">Devla-talla, Haldwani, Nainital, Uttrakhand, INDIA </w:t>
            </w:r>
          </w:p>
          <w:p w14:paraId="2E8B2C16" w14:textId="77777777" w:rsidR="004D3011" w:rsidRPr="004D3011" w:rsidRDefault="004D3011" w:rsidP="004D3011"/>
          <w:p w14:paraId="2C2726A1" w14:textId="77777777" w:rsidR="004D3011" w:rsidRDefault="000041C4" w:rsidP="004D3011">
            <w:r>
              <w:t>LINKEDIN:</w:t>
            </w:r>
          </w:p>
          <w:p w14:paraId="7501B1C5" w14:textId="77777777" w:rsidR="004D3011" w:rsidRDefault="00F349A5" w:rsidP="004D3011">
            <w:hyperlink r:id="rId12" w:history="1">
              <w:r w:rsidR="00F80B2B" w:rsidRPr="00F80B2B">
                <w:rPr>
                  <w:color w:val="0000FF"/>
                  <w:u w:val="single"/>
                </w:rPr>
                <w:t>Abhay basani | LinkedIn</w:t>
              </w:r>
            </w:hyperlink>
          </w:p>
          <w:p w14:paraId="5D0DD71D" w14:textId="77777777" w:rsidR="00F80B2B" w:rsidRDefault="00F80B2B" w:rsidP="004D3011"/>
          <w:sdt>
            <w:sdtPr>
              <w:id w:val="-240260293"/>
              <w:placeholder>
                <w:docPart w:val="AF88EDA2397D472DA113D50BFFAEDA25"/>
              </w:placeholder>
              <w:temporary/>
              <w:showingPlcHdr/>
              <w15:appearance w15:val="hidden"/>
            </w:sdtPr>
            <w:sdtEndPr/>
            <w:sdtContent>
              <w:p w14:paraId="770259C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0ECBC22" w14:textId="77777777" w:rsidR="00B11606" w:rsidRDefault="00F349A5" w:rsidP="004D3011">
            <w:pPr>
              <w:rPr>
                <w:rStyle w:val="Hyperlink"/>
              </w:rPr>
            </w:pPr>
            <w:hyperlink r:id="rId13" w:history="1">
              <w:r w:rsidR="00F80B2B" w:rsidRPr="00952BCA">
                <w:rPr>
                  <w:rStyle w:val="Hyperlink"/>
                </w:rPr>
                <w:t>Abhaybasani03@gmail.com</w:t>
              </w:r>
            </w:hyperlink>
          </w:p>
          <w:p w14:paraId="4291E88C" w14:textId="77777777" w:rsidR="00B11606" w:rsidRDefault="00B11606" w:rsidP="004D3011">
            <w:pPr>
              <w:rPr>
                <w:rStyle w:val="Hyperlink"/>
              </w:rPr>
            </w:pPr>
          </w:p>
          <w:p w14:paraId="303C5814" w14:textId="5522F9ED" w:rsidR="00036450" w:rsidRDefault="00F80B2B" w:rsidP="00B11606">
            <w:r>
              <w:t xml:space="preserve"> </w:t>
            </w:r>
            <w:r w:rsidR="00B11606">
              <w:t>GITHUB:</w:t>
            </w:r>
          </w:p>
          <w:p w14:paraId="39DAE2D2" w14:textId="156C9F67" w:rsidR="00B11606" w:rsidRDefault="00B11606" w:rsidP="00B11606">
            <w:r w:rsidRPr="00B11606">
              <w:rPr>
                <w:color w:val="0070C0"/>
              </w:rPr>
              <w:t>https://github.com/abhaybasan</w:t>
            </w:r>
            <w:r w:rsidRPr="00B11606">
              <w:t>i</w:t>
            </w:r>
          </w:p>
          <w:p w14:paraId="3A0B6EDD" w14:textId="63A8E55B" w:rsidR="00B11606" w:rsidRDefault="00B11606" w:rsidP="00B11606"/>
          <w:p w14:paraId="6173C26D" w14:textId="71E7599F" w:rsidR="00B11606" w:rsidRDefault="00B11606" w:rsidP="00B11606">
            <w:r>
              <w:t>Stack-overflow:</w:t>
            </w:r>
          </w:p>
          <w:p w14:paraId="1FDF4FE7" w14:textId="56164B6E" w:rsidR="00B11606" w:rsidRPr="004130EC" w:rsidRDefault="00B11606" w:rsidP="00B11606">
            <w:pPr>
              <w:rPr>
                <w:rStyle w:val="Hyperlink"/>
                <w:color w:val="0070C0"/>
                <w:u w:val="none"/>
              </w:rPr>
            </w:pPr>
            <w:r w:rsidRPr="004130EC">
              <w:rPr>
                <w:color w:val="0070C0"/>
              </w:rPr>
              <w:t>https://stackoverflow.com/users/16596903/abhay-basani</w:t>
            </w:r>
          </w:p>
          <w:p w14:paraId="5F47C022" w14:textId="58FD6BFC" w:rsidR="004D3011" w:rsidRDefault="006C1D9D" w:rsidP="00F63093">
            <w:pPr>
              <w:pStyle w:val="Heading3"/>
            </w:pPr>
            <w:r>
              <w:t>activities and interests</w:t>
            </w:r>
          </w:p>
          <w:p w14:paraId="5EA2C153" w14:textId="77777777" w:rsidR="004D3011" w:rsidRDefault="00EF35B3" w:rsidP="004D3011">
            <w:r>
              <w:t>Watching series</w:t>
            </w:r>
          </w:p>
          <w:p w14:paraId="24DF795A" w14:textId="77777777" w:rsidR="004D3011" w:rsidRDefault="00EF35B3" w:rsidP="004D3011">
            <w:r>
              <w:t>Chess</w:t>
            </w:r>
          </w:p>
          <w:p w14:paraId="2C3F3043" w14:textId="77777777" w:rsidR="00EF35B3" w:rsidRDefault="00EF35B3" w:rsidP="004D3011">
            <w:r>
              <w:t xml:space="preserve">Sport’s </w:t>
            </w:r>
          </w:p>
          <w:p w14:paraId="0A63703E" w14:textId="14C111A7" w:rsidR="006C1D9D" w:rsidRDefault="00897176" w:rsidP="004D3011">
            <w:r>
              <w:t xml:space="preserve">Travelling </w:t>
            </w:r>
          </w:p>
          <w:p w14:paraId="23D5B379" w14:textId="6CA9F196" w:rsidR="006C1D9D" w:rsidRDefault="00EF35B3" w:rsidP="004D3011">
            <w:r>
              <w:t>Rubik cube</w:t>
            </w:r>
            <w:r w:rsidR="00F63093">
              <w:t xml:space="preserve"> 3*3</w:t>
            </w:r>
          </w:p>
          <w:p w14:paraId="5852DE3B" w14:textId="5CA2959A" w:rsidR="00F63093" w:rsidRPr="004D3011" w:rsidRDefault="00EF35B3" w:rsidP="004D3011">
            <w:r>
              <w:t xml:space="preserve">International silver medalist in </w:t>
            </w:r>
            <w:r w:rsidR="007A74E3">
              <w:t>Martial arts.</w:t>
            </w:r>
          </w:p>
        </w:tc>
        <w:tc>
          <w:tcPr>
            <w:tcW w:w="720" w:type="dxa"/>
          </w:tcPr>
          <w:p w14:paraId="7E245CE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3B255743B13146DFBDA0357DBA77D185"/>
              </w:placeholder>
              <w:temporary/>
              <w:showingPlcHdr/>
              <w15:appearance w15:val="hidden"/>
            </w:sdtPr>
            <w:sdtEndPr/>
            <w:sdtContent>
              <w:p w14:paraId="540C8067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EA6C6B5" w14:textId="6E485236" w:rsidR="00036450" w:rsidRDefault="00F80B2B" w:rsidP="00CB4BFD">
            <w:r>
              <w:t>Fresher</w:t>
            </w:r>
            <w:r w:rsidR="009624E0">
              <w:t>.</w:t>
            </w:r>
          </w:p>
          <w:p w14:paraId="35B4CCED" w14:textId="0D8041F9" w:rsidR="00CB4BFD" w:rsidRDefault="00CB4BFD" w:rsidP="00CB4BFD">
            <w:pPr>
              <w:pStyle w:val="Heading2"/>
            </w:pPr>
            <w:r>
              <w:t>car</w:t>
            </w:r>
            <w:r w:rsidR="00551388">
              <w:t>e</w:t>
            </w:r>
            <w:r>
              <w:t>er objective</w:t>
            </w:r>
          </w:p>
          <w:p w14:paraId="5F21FF0B" w14:textId="252116E3" w:rsidR="004D3011" w:rsidRDefault="00CB4BFD" w:rsidP="00036450">
            <w:r>
              <w:t>To build car</w:t>
            </w:r>
            <w:r w:rsidR="00551388">
              <w:t>e</w:t>
            </w:r>
            <w:r>
              <w:t>er in a growing organization. Where I can get the opportunity to prove my abilities by accepting challenges</w:t>
            </w:r>
          </w:p>
          <w:p w14:paraId="7CE042C8" w14:textId="10C2A7DB" w:rsidR="00CB4BFD" w:rsidRDefault="00CB4BFD" w:rsidP="00036450">
            <w:r>
              <w:t>Fulfilling the organizational goal and climb the car</w:t>
            </w:r>
            <w:r w:rsidR="00551388">
              <w:t>e</w:t>
            </w:r>
            <w:r>
              <w:t>er ladder through continuous learning and commitment.</w:t>
            </w:r>
          </w:p>
          <w:sdt>
            <w:sdtPr>
              <w:id w:val="-1447144958"/>
              <w:placeholder>
                <w:docPart w:val="82B6B3D3C65F4CAB90943A96C5CAB980"/>
              </w:placeholder>
              <w:temporary/>
              <w:showingPlcHdr/>
              <w15:appearance w15:val="hidden"/>
            </w:sdtPr>
            <w:sdtEndPr/>
            <w:sdtContent>
              <w:p w14:paraId="36423B6A" w14:textId="77777777" w:rsidR="000041C4" w:rsidRDefault="000041C4" w:rsidP="000041C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5EE12FF" w14:textId="77777777" w:rsidR="00F80B2B" w:rsidRPr="00906BEE" w:rsidRDefault="00F349A5" w:rsidP="00F80B2B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1072932B95E74889A9392449C10E47FA"/>
                </w:placeholder>
                <w:temporary/>
                <w:showingPlcHdr/>
                <w15:appearance w15:val="hidden"/>
              </w:sdtPr>
              <w:sdtEndPr/>
              <w:sdtContent>
                <w:r w:rsidR="00F80B2B" w:rsidRPr="00906BEE">
                  <w:t>Degree</w:t>
                </w:r>
              </w:sdtContent>
            </w:sdt>
            <w:r w:rsidR="00F80B2B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973756851BB6484EA41FFE50FB49BBCE"/>
                </w:placeholder>
                <w:temporary/>
                <w:showingPlcHdr/>
                <w15:appearance w15:val="hidden"/>
              </w:sdtPr>
              <w:sdtEndPr/>
              <w:sdtContent>
                <w:r w:rsidR="00F80B2B" w:rsidRPr="00906BEE">
                  <w:t>Date Earned</w:t>
                </w:r>
              </w:sdtContent>
            </w:sdt>
            <w:r w:rsidR="00F80B2B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B2F975880011493CB3DC3D55C7EE0171"/>
                </w:placeholder>
                <w:temporary/>
                <w:showingPlcHdr/>
                <w15:appearance w15:val="hidden"/>
              </w:sdtPr>
              <w:sdtEndPr/>
              <w:sdtContent>
                <w:r w:rsidR="00F80B2B" w:rsidRPr="00906BEE">
                  <w:t>School</w:t>
                </w:r>
              </w:sdtContent>
            </w:sdt>
          </w:p>
          <w:p w14:paraId="395B9109" w14:textId="73886C01" w:rsidR="00EF35B3" w:rsidRDefault="00F80B2B" w:rsidP="00F80B2B">
            <w:r>
              <w:t>Passed High School In 2019</w:t>
            </w:r>
          </w:p>
          <w:p w14:paraId="08D7DC4A" w14:textId="5992E5D8" w:rsidR="00F80B2B" w:rsidRDefault="00F80B2B" w:rsidP="00F80B2B">
            <w:r>
              <w:t>Passed Intermediate In 202</w:t>
            </w:r>
            <w:r w:rsidR="006C6228">
              <w:t>1</w:t>
            </w:r>
          </w:p>
          <w:p w14:paraId="5C2ACA70" w14:textId="5D3AF103" w:rsidR="00F80B2B" w:rsidRDefault="00F80B2B" w:rsidP="00F80B2B">
            <w:r>
              <w:t>1 Year CABA (computer applications business accounts) Course.</w:t>
            </w:r>
          </w:p>
          <w:p w14:paraId="70A5166F" w14:textId="21763772" w:rsidR="000041C4" w:rsidRDefault="004345F0" w:rsidP="000041C4">
            <w:r>
              <w:t xml:space="preserve">Currently learning about </w:t>
            </w:r>
            <w:r w:rsidR="00456042">
              <w:t>C</w:t>
            </w:r>
            <w:r>
              <w:t xml:space="preserve">yber </w:t>
            </w:r>
            <w:r w:rsidR="00456042">
              <w:t>S</w:t>
            </w:r>
            <w:r>
              <w:t>ecurity (penetration testing)</w:t>
            </w:r>
          </w:p>
          <w:p w14:paraId="085A81CF" w14:textId="77777777" w:rsidR="00036450" w:rsidRDefault="006C1D9D" w:rsidP="00036450">
            <w:pPr>
              <w:pStyle w:val="Heading2"/>
            </w:pPr>
            <w:r>
              <w:t>key skills and characteristics</w:t>
            </w:r>
          </w:p>
          <w:p w14:paraId="18768A92" w14:textId="0F6E90F2" w:rsidR="006C1D9D" w:rsidRPr="00F80B2B" w:rsidRDefault="006C1D9D" w:rsidP="000206C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</w:p>
          <w:p w14:paraId="16AECCFF" w14:textId="18CD1D96" w:rsidR="00EF35B3" w:rsidRPr="00EF35B3" w:rsidRDefault="00F80B2B" w:rsidP="00EF35B3">
            <w:pPr>
              <w:pStyle w:val="ListBullet"/>
              <w:rPr>
                <w:b/>
              </w:rPr>
            </w:pPr>
            <w:r w:rsidRPr="00F80B2B">
              <w:rPr>
                <w:rFonts w:ascii="Segoe UI" w:hAnsi="Segoe UI" w:cs="Segoe UI"/>
                <w:b/>
                <w:bCs/>
                <w:color w:val="4A4A4A"/>
                <w:shd w:val="clear" w:color="auto" w:fill="FFFFFF"/>
              </w:rPr>
              <w:t>C</w:t>
            </w:r>
            <w:r w:rsidR="000206C5">
              <w:rPr>
                <w:rFonts w:ascii="Segoe UI" w:hAnsi="Segoe UI" w:cs="Segoe UI"/>
                <w:b/>
                <w:bCs/>
                <w:color w:val="4A4A4A"/>
                <w:shd w:val="clear" w:color="auto" w:fill="FFFFFF"/>
              </w:rPr>
              <w:t>reating</w:t>
            </w:r>
            <w:r w:rsidR="00864EDC">
              <w:rPr>
                <w:rFonts w:ascii="Segoe UI" w:hAnsi="Segoe UI" w:cs="Segoe UI"/>
                <w:b/>
                <w:bCs/>
                <w:color w:val="4A4A4A"/>
                <w:shd w:val="clear" w:color="auto" w:fill="FFFFFF"/>
              </w:rPr>
              <w:t xml:space="preserve"> Web</w:t>
            </w:r>
            <w:r w:rsidR="000206C5">
              <w:rPr>
                <w:rFonts w:ascii="Segoe UI" w:hAnsi="Segoe UI" w:cs="Segoe UI"/>
                <w:b/>
                <w:bCs/>
                <w:color w:val="4A4A4A"/>
                <w:shd w:val="clear" w:color="auto" w:fill="FFFFFF"/>
              </w:rPr>
              <w:t xml:space="preserve"> </w:t>
            </w:r>
            <w:r w:rsidR="00864EDC">
              <w:rPr>
                <w:rFonts w:ascii="Segoe UI" w:hAnsi="Segoe UI" w:cs="Segoe UI"/>
                <w:b/>
                <w:bCs/>
                <w:color w:val="4A4A4A"/>
                <w:shd w:val="clear" w:color="auto" w:fill="FFFFFF"/>
              </w:rPr>
              <w:t>S</w:t>
            </w:r>
            <w:r w:rsidR="000206C5">
              <w:rPr>
                <w:rFonts w:ascii="Segoe UI" w:hAnsi="Segoe UI" w:cs="Segoe UI"/>
                <w:b/>
                <w:bCs/>
                <w:color w:val="4A4A4A"/>
                <w:shd w:val="clear" w:color="auto" w:fill="FFFFFF"/>
              </w:rPr>
              <w:t xml:space="preserve">tructure using </w:t>
            </w:r>
            <w:r w:rsidR="00F63093">
              <w:rPr>
                <w:rFonts w:ascii="Segoe UI" w:hAnsi="Segoe UI" w:cs="Segoe UI"/>
                <w:b/>
                <w:bCs/>
                <w:color w:val="4A4A4A"/>
                <w:shd w:val="clear" w:color="auto" w:fill="FFFFFF"/>
              </w:rPr>
              <w:t>HTML</w:t>
            </w:r>
            <w:r w:rsidR="000206C5">
              <w:rPr>
                <w:rFonts w:ascii="Segoe UI" w:hAnsi="Segoe UI" w:cs="Segoe UI"/>
                <w:b/>
                <w:bCs/>
                <w:color w:val="4A4A4A"/>
                <w:shd w:val="clear" w:color="auto" w:fill="FFFFFF"/>
              </w:rPr>
              <w:t xml:space="preserve">5. Awesome style using </w:t>
            </w:r>
            <w:r w:rsidR="00F63093">
              <w:rPr>
                <w:rFonts w:ascii="Segoe UI" w:hAnsi="Segoe UI" w:cs="Segoe UI"/>
                <w:b/>
                <w:bCs/>
                <w:color w:val="4A4A4A"/>
                <w:shd w:val="clear" w:color="auto" w:fill="FFFFFF"/>
              </w:rPr>
              <w:t>CSS</w:t>
            </w:r>
            <w:r w:rsidR="000206C5">
              <w:rPr>
                <w:rFonts w:ascii="Segoe UI" w:hAnsi="Segoe UI" w:cs="Segoe UI"/>
                <w:b/>
                <w:bCs/>
                <w:color w:val="4A4A4A"/>
                <w:shd w:val="clear" w:color="auto" w:fill="FFFFFF"/>
              </w:rPr>
              <w:t>5.</w:t>
            </w:r>
          </w:p>
          <w:p w14:paraId="4267E902" w14:textId="62FA8561" w:rsidR="00EF35B3" w:rsidRPr="000206C5" w:rsidRDefault="000206C5" w:rsidP="000206C5">
            <w:pPr>
              <w:pStyle w:val="ListBullet"/>
              <w:rPr>
                <w:b/>
              </w:rPr>
            </w:pPr>
            <w:r>
              <w:rPr>
                <w:b/>
              </w:rPr>
              <w:t>Creating Animation using java-script, J-Query.</w:t>
            </w:r>
          </w:p>
          <w:p w14:paraId="14B24525" w14:textId="2715D246" w:rsidR="00036450" w:rsidRDefault="00F63093" w:rsidP="00F63093">
            <w:pPr>
              <w:pStyle w:val="ListBullet"/>
              <w:rPr>
                <w:b/>
              </w:rPr>
            </w:pPr>
            <w:r>
              <w:rPr>
                <w:b/>
              </w:rPr>
              <w:t>Also write some code of Python.</w:t>
            </w:r>
          </w:p>
          <w:p w14:paraId="20A81065" w14:textId="4E6140E6" w:rsidR="00F63093" w:rsidRPr="00F63093" w:rsidRDefault="00F63093" w:rsidP="00F63093">
            <w:pPr>
              <w:pStyle w:val="ListBullet"/>
              <w:rPr>
                <w:b/>
              </w:rPr>
            </w:pPr>
            <w:r>
              <w:rPr>
                <w:b/>
              </w:rPr>
              <w:t>Creating web-template’s using Bootstrap and Tailwind.</w:t>
            </w:r>
          </w:p>
          <w:p w14:paraId="1613497A" w14:textId="00B66B04" w:rsidR="00F80B2B" w:rsidRPr="00F80B2B" w:rsidRDefault="00F80B2B" w:rsidP="00F80B2B">
            <w:pPr>
              <w:pStyle w:val="ListBullet"/>
              <w:rPr>
                <w:b/>
                <w:color w:val="FFFFFF" w:themeColor="background1"/>
              </w:rPr>
            </w:pPr>
            <w:r w:rsidRPr="00F80B2B">
              <w:rPr>
                <w:rFonts w:eastAsia="Arial"/>
                <w:b/>
              </w:rPr>
              <w:t>HTML, CSS, JAVA-SCRIPT, BOOTSTRAP, JQUERY</w:t>
            </w:r>
            <w:r w:rsidR="00F63093">
              <w:rPr>
                <w:rFonts w:eastAsia="Arial"/>
                <w:b/>
              </w:rPr>
              <w:t>.</w:t>
            </w:r>
          </w:p>
          <w:p w14:paraId="7CF68729" w14:textId="1F629462" w:rsidR="00F80B2B" w:rsidRPr="00F80B2B" w:rsidRDefault="007A74E3" w:rsidP="00F80B2B">
            <w:pPr>
              <w:pStyle w:val="ListBullet"/>
              <w:rPr>
                <w:b/>
                <w:color w:val="FFFFFF" w:themeColor="background1"/>
              </w:rPr>
            </w:pPr>
            <w:r>
              <w:rPr>
                <w:rFonts w:eastAsia="Arial"/>
                <w:b/>
              </w:rPr>
              <w:t>Microsoft Office,</w:t>
            </w:r>
            <w:r w:rsidR="00F80B2B" w:rsidRPr="00F80B2B">
              <w:rPr>
                <w:rFonts w:eastAsia="Arial"/>
                <w:b/>
              </w:rPr>
              <w:t xml:space="preserve"> TALLY</w:t>
            </w:r>
            <w:r w:rsidR="00F63093">
              <w:rPr>
                <w:rFonts w:eastAsia="Arial"/>
                <w:b/>
              </w:rPr>
              <w:t>.</w:t>
            </w:r>
          </w:p>
          <w:p w14:paraId="5E3C2678" w14:textId="77777777" w:rsidR="007A74E3" w:rsidRPr="007A74E3" w:rsidRDefault="00F80B2B" w:rsidP="00F80B2B">
            <w:pPr>
              <w:pStyle w:val="ListBullet"/>
              <w:rPr>
                <w:b/>
                <w:color w:val="FFFFFF" w:themeColor="background1"/>
              </w:rPr>
            </w:pPr>
            <w:r w:rsidRPr="00F80B2B">
              <w:rPr>
                <w:rFonts w:eastAsia="Arial"/>
                <w:b/>
              </w:rPr>
              <w:t>JAVA BASICS, PYTHON BASICS, PHP AND SQL</w:t>
            </w:r>
            <w:r w:rsidR="00F63093">
              <w:rPr>
                <w:rFonts w:eastAsia="Arial"/>
                <w:b/>
              </w:rPr>
              <w:t>.</w:t>
            </w:r>
          </w:p>
          <w:p w14:paraId="18AC38CB" w14:textId="5366601B" w:rsidR="00F80B2B" w:rsidRPr="007A74E3" w:rsidRDefault="007A74E3" w:rsidP="00F80B2B">
            <w:pPr>
              <w:pStyle w:val="ListBullet"/>
              <w:rPr>
                <w:b/>
                <w:color w:val="FFFFFF" w:themeColor="background1"/>
              </w:rPr>
            </w:pPr>
            <w:r>
              <w:rPr>
                <w:rFonts w:eastAsia="Arial"/>
                <w:b/>
              </w:rPr>
              <w:t>Networking,</w:t>
            </w:r>
            <w:r w:rsidR="00F80B2B" w:rsidRPr="00F80B2B">
              <w:rPr>
                <w:rFonts w:eastAsia="Arial"/>
                <w:b/>
              </w:rPr>
              <w:t xml:space="preserve"> </w:t>
            </w:r>
            <w:r>
              <w:rPr>
                <w:rFonts w:eastAsia="Arial"/>
                <w:b/>
              </w:rPr>
              <w:t>Hardware.</w:t>
            </w:r>
          </w:p>
          <w:p w14:paraId="1981DA68" w14:textId="0EF80C72" w:rsidR="007A74E3" w:rsidRPr="004130EC" w:rsidRDefault="007A74E3" w:rsidP="00F80B2B">
            <w:pPr>
              <w:pStyle w:val="ListBullet"/>
              <w:rPr>
                <w:b/>
                <w:color w:val="FFFFFF" w:themeColor="background1"/>
              </w:rPr>
            </w:pPr>
            <w:r>
              <w:rPr>
                <w:rFonts w:eastAsia="Arial"/>
                <w:b/>
              </w:rPr>
              <w:t>Good at Linux OS</w:t>
            </w:r>
            <w:r w:rsidR="004130EC">
              <w:rPr>
                <w:rFonts w:eastAsia="Arial"/>
                <w:b/>
              </w:rPr>
              <w:t>.</w:t>
            </w:r>
          </w:p>
          <w:p w14:paraId="5D0236B9" w14:textId="1058B60E" w:rsidR="004130EC" w:rsidRPr="00A50F09" w:rsidRDefault="004130EC" w:rsidP="00F80B2B">
            <w:pPr>
              <w:pStyle w:val="ListBullet"/>
              <w:rPr>
                <w:b/>
                <w:color w:val="FFFFFF" w:themeColor="background1"/>
              </w:rPr>
            </w:pPr>
            <w:r>
              <w:rPr>
                <w:rFonts w:eastAsia="Arial"/>
                <w:b/>
              </w:rPr>
              <w:t>Bash scripting &amp; Bat scripting.</w:t>
            </w:r>
          </w:p>
          <w:p w14:paraId="364CE4CB" w14:textId="34894CA9" w:rsidR="00A50F09" w:rsidRPr="004130EC" w:rsidRDefault="00A50F09" w:rsidP="00A50F09">
            <w:pPr>
              <w:pStyle w:val="ListBullet"/>
              <w:numPr>
                <w:ilvl w:val="0"/>
                <w:numId w:val="0"/>
              </w:numPr>
              <w:ind w:left="420" w:hanging="360"/>
              <w:rPr>
                <w:b/>
                <w:color w:val="FFFFFF" w:themeColor="background1"/>
              </w:rPr>
            </w:pPr>
          </w:p>
          <w:p w14:paraId="2EB9E148" w14:textId="77777777" w:rsidR="004130EC" w:rsidRPr="00F80B2B" w:rsidRDefault="004130EC" w:rsidP="004130EC">
            <w:pPr>
              <w:pStyle w:val="ListBullet"/>
              <w:numPr>
                <w:ilvl w:val="0"/>
                <w:numId w:val="0"/>
              </w:numPr>
              <w:ind w:left="420"/>
              <w:rPr>
                <w:b/>
                <w:color w:val="FFFFFF" w:themeColor="background1"/>
              </w:rPr>
            </w:pPr>
          </w:p>
          <w:p w14:paraId="2C1AA0B1" w14:textId="084E7529" w:rsidR="00F80B2B" w:rsidRPr="00F63093" w:rsidRDefault="00F80B2B" w:rsidP="00F63093">
            <w:pPr>
              <w:pStyle w:val="ListBullet"/>
              <w:numPr>
                <w:ilvl w:val="0"/>
                <w:numId w:val="0"/>
              </w:numPr>
              <w:ind w:left="420" w:hanging="360"/>
              <w:rPr>
                <w:b/>
              </w:rPr>
            </w:pPr>
            <w:r>
              <w:t xml:space="preserve"> </w:t>
            </w:r>
          </w:p>
        </w:tc>
      </w:tr>
    </w:tbl>
    <w:p w14:paraId="780F891C" w14:textId="77777777" w:rsidR="0043117B" w:rsidRDefault="00F349A5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0251" w14:textId="77777777" w:rsidR="00F349A5" w:rsidRDefault="00F349A5" w:rsidP="000C45FF">
      <w:r>
        <w:separator/>
      </w:r>
    </w:p>
  </w:endnote>
  <w:endnote w:type="continuationSeparator" w:id="0">
    <w:p w14:paraId="0768F064" w14:textId="77777777" w:rsidR="00F349A5" w:rsidRDefault="00F349A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BC66" w14:textId="77777777" w:rsidR="00F349A5" w:rsidRDefault="00F349A5" w:rsidP="000C45FF">
      <w:r>
        <w:separator/>
      </w:r>
    </w:p>
  </w:footnote>
  <w:footnote w:type="continuationSeparator" w:id="0">
    <w:p w14:paraId="5B501A1A" w14:textId="77777777" w:rsidR="00F349A5" w:rsidRDefault="00F349A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6244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18EE38" wp14:editId="3777B15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2B"/>
    <w:rsid w:val="000041C4"/>
    <w:rsid w:val="000206C5"/>
    <w:rsid w:val="00036450"/>
    <w:rsid w:val="000838F1"/>
    <w:rsid w:val="00094499"/>
    <w:rsid w:val="00096D1F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5167"/>
    <w:rsid w:val="003A6B7D"/>
    <w:rsid w:val="003B06CA"/>
    <w:rsid w:val="003D029A"/>
    <w:rsid w:val="004071FC"/>
    <w:rsid w:val="004130EC"/>
    <w:rsid w:val="004345F0"/>
    <w:rsid w:val="00445947"/>
    <w:rsid w:val="00456042"/>
    <w:rsid w:val="004813B3"/>
    <w:rsid w:val="00496591"/>
    <w:rsid w:val="004C63E4"/>
    <w:rsid w:val="004D3011"/>
    <w:rsid w:val="005262AC"/>
    <w:rsid w:val="00551388"/>
    <w:rsid w:val="005E39D5"/>
    <w:rsid w:val="00600670"/>
    <w:rsid w:val="00616E38"/>
    <w:rsid w:val="0062123A"/>
    <w:rsid w:val="006469B7"/>
    <w:rsid w:val="00646E75"/>
    <w:rsid w:val="0065553B"/>
    <w:rsid w:val="006771D0"/>
    <w:rsid w:val="006C1D9D"/>
    <w:rsid w:val="006C6228"/>
    <w:rsid w:val="00715FCB"/>
    <w:rsid w:val="00743101"/>
    <w:rsid w:val="0077255F"/>
    <w:rsid w:val="007775E1"/>
    <w:rsid w:val="007867A0"/>
    <w:rsid w:val="007927F5"/>
    <w:rsid w:val="007A74E3"/>
    <w:rsid w:val="007B660F"/>
    <w:rsid w:val="00802CA0"/>
    <w:rsid w:val="00831D30"/>
    <w:rsid w:val="00864EDC"/>
    <w:rsid w:val="00897176"/>
    <w:rsid w:val="009260CD"/>
    <w:rsid w:val="00952C25"/>
    <w:rsid w:val="009624E0"/>
    <w:rsid w:val="009B539F"/>
    <w:rsid w:val="00A2118D"/>
    <w:rsid w:val="00A40869"/>
    <w:rsid w:val="00A50F09"/>
    <w:rsid w:val="00AD09D4"/>
    <w:rsid w:val="00AD76E2"/>
    <w:rsid w:val="00B11606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B4BFD"/>
    <w:rsid w:val="00D2522B"/>
    <w:rsid w:val="00D422DE"/>
    <w:rsid w:val="00D43990"/>
    <w:rsid w:val="00D5459D"/>
    <w:rsid w:val="00D55604"/>
    <w:rsid w:val="00DA1F4D"/>
    <w:rsid w:val="00DD172A"/>
    <w:rsid w:val="00E25A26"/>
    <w:rsid w:val="00E4381A"/>
    <w:rsid w:val="00E55D74"/>
    <w:rsid w:val="00EF35B3"/>
    <w:rsid w:val="00F05EDE"/>
    <w:rsid w:val="00F17EEF"/>
    <w:rsid w:val="00F349A5"/>
    <w:rsid w:val="00F364A3"/>
    <w:rsid w:val="00F60274"/>
    <w:rsid w:val="00F63093"/>
    <w:rsid w:val="00F77FB9"/>
    <w:rsid w:val="00F80B2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500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2B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bhaybasani03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bhay-basani-2b467a214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1E91E9BDE445A98E8C628115E5A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89FF4-67B6-433C-AA54-B6996F89F601}"/>
      </w:docPartPr>
      <w:docPartBody>
        <w:p w:rsidR="004D2DA7" w:rsidRDefault="005E7795">
          <w:pPr>
            <w:pStyle w:val="C51E91E9BDE445A98E8C628115E5A72C"/>
          </w:pPr>
          <w:r w:rsidRPr="00D5459D">
            <w:t>Profile</w:t>
          </w:r>
        </w:p>
      </w:docPartBody>
    </w:docPart>
    <w:docPart>
      <w:docPartPr>
        <w:name w:val="B2734F3F53B24C09B683B04D24B31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560BB-C972-4F23-B6D8-2AAEDCAFD2D4}"/>
      </w:docPartPr>
      <w:docPartBody>
        <w:p w:rsidR="004D2DA7" w:rsidRDefault="005E7795">
          <w:pPr>
            <w:pStyle w:val="B2734F3F53B24C09B683B04D24B31EA4"/>
          </w:pPr>
          <w:r w:rsidRPr="00CB0055">
            <w:t>Contact</w:t>
          </w:r>
        </w:p>
      </w:docPartBody>
    </w:docPart>
    <w:docPart>
      <w:docPartPr>
        <w:name w:val="AF17310ECC1749D0B7469B2F331A8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C599C-7E26-4451-BA35-75CF65D66F33}"/>
      </w:docPartPr>
      <w:docPartBody>
        <w:p w:rsidR="004D2DA7" w:rsidRDefault="005E7795">
          <w:pPr>
            <w:pStyle w:val="AF17310ECC1749D0B7469B2F331A86B2"/>
          </w:pPr>
          <w:r w:rsidRPr="004D3011">
            <w:t>PHONE:</w:t>
          </w:r>
        </w:p>
      </w:docPartBody>
    </w:docPart>
    <w:docPart>
      <w:docPartPr>
        <w:name w:val="AF88EDA2397D472DA113D50BFFAED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1C3AD-3E4A-43E0-B084-76B630A92166}"/>
      </w:docPartPr>
      <w:docPartBody>
        <w:p w:rsidR="004D2DA7" w:rsidRDefault="005E7795">
          <w:pPr>
            <w:pStyle w:val="AF88EDA2397D472DA113D50BFFAEDA25"/>
          </w:pPr>
          <w:r w:rsidRPr="004D3011">
            <w:t>EMAIL:</w:t>
          </w:r>
        </w:p>
      </w:docPartBody>
    </w:docPart>
    <w:docPart>
      <w:docPartPr>
        <w:name w:val="3B255743B13146DFBDA0357DBA77D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A96D9-8B47-4374-BA45-17DAE57EC35F}"/>
      </w:docPartPr>
      <w:docPartBody>
        <w:p w:rsidR="004D2DA7" w:rsidRDefault="005E7795">
          <w:pPr>
            <w:pStyle w:val="3B255743B13146DFBDA0357DBA77D185"/>
          </w:pPr>
          <w:r w:rsidRPr="00036450">
            <w:t>WORK EXPERIENCE</w:t>
          </w:r>
        </w:p>
      </w:docPartBody>
    </w:docPart>
    <w:docPart>
      <w:docPartPr>
        <w:name w:val="82B6B3D3C65F4CAB90943A96C5CAB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87905-CD47-4A61-9484-8FCAAF07FB2B}"/>
      </w:docPartPr>
      <w:docPartBody>
        <w:p w:rsidR="004D2DA7" w:rsidRDefault="005E7795">
          <w:pPr>
            <w:pStyle w:val="82B6B3D3C65F4CAB90943A96C5CAB980"/>
          </w:pPr>
          <w:r w:rsidRPr="00036450">
            <w:t>EDUCATION</w:t>
          </w:r>
        </w:p>
      </w:docPartBody>
    </w:docPart>
    <w:docPart>
      <w:docPartPr>
        <w:name w:val="1072932B95E74889A9392449C10E4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E1F8C-8658-42EA-88A9-07B49633DB3E}"/>
      </w:docPartPr>
      <w:docPartBody>
        <w:p w:rsidR="004D2DA7" w:rsidRDefault="00886C2D" w:rsidP="00886C2D">
          <w:pPr>
            <w:pStyle w:val="1072932B95E74889A9392449C10E47FA"/>
          </w:pPr>
          <w:r w:rsidRPr="00906BEE">
            <w:t>Degree</w:t>
          </w:r>
        </w:p>
      </w:docPartBody>
    </w:docPart>
    <w:docPart>
      <w:docPartPr>
        <w:name w:val="973756851BB6484EA41FFE50FB49B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05B67-C850-472F-90A1-EAF4C82547AC}"/>
      </w:docPartPr>
      <w:docPartBody>
        <w:p w:rsidR="004D2DA7" w:rsidRDefault="00886C2D" w:rsidP="00886C2D">
          <w:pPr>
            <w:pStyle w:val="973756851BB6484EA41FFE50FB49BBCE"/>
          </w:pPr>
          <w:r w:rsidRPr="00906BEE">
            <w:t>Date Earned</w:t>
          </w:r>
        </w:p>
      </w:docPartBody>
    </w:docPart>
    <w:docPart>
      <w:docPartPr>
        <w:name w:val="B2F975880011493CB3DC3D55C7EE0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0A86A-D67C-4884-82BF-F85D707457AD}"/>
      </w:docPartPr>
      <w:docPartBody>
        <w:p w:rsidR="004D2DA7" w:rsidRDefault="00886C2D" w:rsidP="00886C2D">
          <w:pPr>
            <w:pStyle w:val="B2F975880011493CB3DC3D55C7EE0171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2D"/>
    <w:rsid w:val="000674DB"/>
    <w:rsid w:val="004D2DA7"/>
    <w:rsid w:val="005E7795"/>
    <w:rsid w:val="006D2145"/>
    <w:rsid w:val="00886C2D"/>
    <w:rsid w:val="00B65928"/>
    <w:rsid w:val="00DA6983"/>
    <w:rsid w:val="00E4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1E91E9BDE445A98E8C628115E5A72C">
    <w:name w:val="C51E91E9BDE445A98E8C628115E5A72C"/>
  </w:style>
  <w:style w:type="paragraph" w:customStyle="1" w:styleId="B2734F3F53B24C09B683B04D24B31EA4">
    <w:name w:val="B2734F3F53B24C09B683B04D24B31EA4"/>
  </w:style>
  <w:style w:type="paragraph" w:customStyle="1" w:styleId="AF17310ECC1749D0B7469B2F331A86B2">
    <w:name w:val="AF17310ECC1749D0B7469B2F331A86B2"/>
  </w:style>
  <w:style w:type="paragraph" w:customStyle="1" w:styleId="AF88EDA2397D472DA113D50BFFAEDA25">
    <w:name w:val="AF88EDA2397D472DA113D50BFFAEDA25"/>
  </w:style>
  <w:style w:type="paragraph" w:customStyle="1" w:styleId="3B255743B13146DFBDA0357DBA77D185">
    <w:name w:val="3B255743B13146DFBDA0357DBA77D185"/>
  </w:style>
  <w:style w:type="paragraph" w:customStyle="1" w:styleId="82B6B3D3C65F4CAB90943A96C5CAB980">
    <w:name w:val="82B6B3D3C65F4CAB90943A96C5CAB980"/>
  </w:style>
  <w:style w:type="paragraph" w:customStyle="1" w:styleId="1072932B95E74889A9392449C10E47FA">
    <w:name w:val="1072932B95E74889A9392449C10E47FA"/>
    <w:rsid w:val="00886C2D"/>
  </w:style>
  <w:style w:type="paragraph" w:customStyle="1" w:styleId="973756851BB6484EA41FFE50FB49BBCE">
    <w:name w:val="973756851BB6484EA41FFE50FB49BBCE"/>
    <w:rsid w:val="00886C2D"/>
  </w:style>
  <w:style w:type="paragraph" w:customStyle="1" w:styleId="B2F975880011493CB3DC3D55C7EE0171">
    <w:name w:val="B2F975880011493CB3DC3D55C7EE0171"/>
    <w:rsid w:val="00886C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63500">
          <a:solidFill>
            <a:schemeClr val="accent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CD39C4-17C6-4B10-BB87-FBE10A38FA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2021-10-25T05:26:00Z</dcterms:created>
  <dcterms:modified xsi:type="dcterms:W3CDTF">2022-04-01T19:27:00Z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